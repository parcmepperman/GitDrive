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glossary/styles.xml" ContentType="application/vnd.openxmlformats-officedocument.wordprocessingml.styles+xml"/>
  <Override PartName="/word/glossary/settings.xml" ContentType="application/vnd.openxmlformats-officedocument.wordprocessingml.setting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glossary/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glossary/document.xml" ContentType="application/vnd.openxmlformats-officedocument.wordprocessingml.document.glossary+xml"/>
  <Override PartName="/word/header2.xml" ContentType="application/vnd.openxmlformats-officedocument.wordprocessingml.header+xml"/>
  <Override PartName="/word/settings.xml" ContentType="application/vnd.openxmlformats-officedocument.wordprocessingml.settings+xml"/>
  <Default Extension="jpeg" ContentType="image/jpeg"/>
  <Override PartName="/word/glossary/fontTable.xml" ContentType="application/vnd.openxmlformats-officedocument.wordprocessingml.fontTable+xml"/>
  <Default Extension="rels" ContentType="application/vnd.openxmlformats-package.relationships+xml"/>
  <Override PartName="/word/glossary/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83D89" w:rsidRDefault="00B83D89" w:rsidP="00B83D89">
      <w:pPr>
        <w:pStyle w:val="Heading1"/>
      </w:pPr>
      <w:r>
        <w:t>Objective</w:t>
      </w:r>
    </w:p>
    <w:sdt>
      <w:sdtPr>
        <w:id w:val="9459735"/>
        <w:placeholder>
          <w:docPart w:val="5EBCEDD9BAB998479012085098E38D2D"/>
        </w:placeholder>
      </w:sdtPr>
      <w:sdtContent>
        <w:p w:rsidR="00C42B65" w:rsidRDefault="0064218A">
          <w:pPr>
            <w:pStyle w:val="BodyText"/>
          </w:pPr>
          <w:r w:rsidRPr="00683DD7">
            <w:rPr>
              <w:sz w:val="22"/>
            </w:rPr>
            <w:t>To find an interesting position with a growing company that allows me to utilize my skills and strong work ethic.</w:t>
          </w:r>
          <w:r>
            <w:t xml:space="preserve"> </w:t>
          </w:r>
        </w:p>
      </w:sdtContent>
    </w:sdt>
    <w:p w:rsidR="00C42B65" w:rsidRDefault="00C42B65">
      <w:pPr>
        <w:pStyle w:val="Heading1"/>
      </w:pPr>
      <w:r>
        <w:t>Experience</w:t>
      </w:r>
    </w:p>
    <w:p w:rsidR="00641D4C" w:rsidRPr="00683DD7" w:rsidRDefault="00B36081" w:rsidP="00641D4C">
      <w:pPr>
        <w:pStyle w:val="Heading2"/>
      </w:pPr>
      <w:sdt>
        <w:sdtPr>
          <w:id w:val="9459739"/>
          <w:placeholder>
            <w:docPart w:val="2CD034FFC64121479E6DFBD8BA15A148"/>
          </w:placeholder>
        </w:sdtPr>
        <w:sdtContent>
          <w:sdt>
            <w:sdtPr>
              <w:id w:val="295029970"/>
              <w:placeholder>
                <w:docPart w:val="A9495E5C1813A94BAB4C87AFC4A79E15"/>
              </w:placeholder>
            </w:sdtPr>
            <w:sdtContent>
              <w:r w:rsidR="00683DD7" w:rsidRPr="00683DD7">
                <w:t>Kauffman Center for the Performing Arts (</w:t>
              </w:r>
              <w:proofErr w:type="spellStart"/>
              <w:r w:rsidR="00683DD7" w:rsidRPr="00683DD7">
                <w:t>Aramark</w:t>
              </w:r>
              <w:proofErr w:type="spellEnd"/>
              <w:r w:rsidR="00683DD7" w:rsidRPr="00683DD7">
                <w:t>)</w:t>
              </w:r>
            </w:sdtContent>
          </w:sdt>
          <w:r w:rsidR="00683DD7" w:rsidRPr="00683DD7">
            <w:tab/>
            <w:t>August</w:t>
          </w:r>
          <w:r w:rsidR="00641D4C" w:rsidRPr="00683DD7">
            <w:t xml:space="preserve"> 2012 – Present</w:t>
          </w:r>
        </w:sdtContent>
      </w:sdt>
    </w:p>
    <w:p w:rsidR="00641D4C" w:rsidRPr="00683DD7" w:rsidRDefault="00683DD7" w:rsidP="00641D4C">
      <w:pPr>
        <w:pStyle w:val="ListBullet"/>
        <w:rPr>
          <w:sz w:val="22"/>
        </w:rPr>
      </w:pPr>
      <w:r w:rsidRPr="00683DD7">
        <w:rPr>
          <w:sz w:val="22"/>
        </w:rPr>
        <w:t xml:space="preserve">Guest services and bartending </w:t>
      </w:r>
      <w:r w:rsidR="00641D4C" w:rsidRPr="00683DD7">
        <w:rPr>
          <w:sz w:val="22"/>
        </w:rPr>
        <w:t xml:space="preserve">for </w:t>
      </w:r>
      <w:r w:rsidRPr="00683DD7">
        <w:rPr>
          <w:sz w:val="22"/>
        </w:rPr>
        <w:t xml:space="preserve">many sold out </w:t>
      </w:r>
      <w:r w:rsidR="00641D4C" w:rsidRPr="00683DD7">
        <w:rPr>
          <w:sz w:val="22"/>
        </w:rPr>
        <w:t>shows as well as events at Kauffman center for the performing arts.</w:t>
      </w:r>
    </w:p>
    <w:p w:rsidR="00641D4C" w:rsidRPr="00683DD7" w:rsidRDefault="00641D4C" w:rsidP="00641D4C">
      <w:pPr>
        <w:pStyle w:val="ListBullet"/>
        <w:rPr>
          <w:sz w:val="22"/>
        </w:rPr>
      </w:pPr>
      <w:r w:rsidRPr="00683DD7">
        <w:rPr>
          <w:sz w:val="22"/>
        </w:rPr>
        <w:t>Set up, served, and broke down large events that had up to 600 people including clients,</w:t>
      </w:r>
      <w:r w:rsidR="002D6638">
        <w:rPr>
          <w:sz w:val="22"/>
        </w:rPr>
        <w:t xml:space="preserve"> political figures, and </w:t>
      </w:r>
      <w:r w:rsidR="00683DD7" w:rsidRPr="00683DD7">
        <w:rPr>
          <w:sz w:val="22"/>
        </w:rPr>
        <w:t>potential donors to the Kansas City a</w:t>
      </w:r>
      <w:r w:rsidRPr="00683DD7">
        <w:rPr>
          <w:sz w:val="22"/>
        </w:rPr>
        <w:t>rts program.</w:t>
      </w:r>
    </w:p>
    <w:p w:rsidR="00C42B65" w:rsidRPr="00683DD7" w:rsidRDefault="00AD0E8C">
      <w:pPr>
        <w:pStyle w:val="Heading2"/>
      </w:pPr>
      <w:r w:rsidRPr="00683DD7">
        <w:t>Atlantic Records</w:t>
      </w:r>
      <w:r w:rsidR="00C42B65" w:rsidRPr="00683DD7">
        <w:tab/>
      </w:r>
      <w:r w:rsidR="00D96401" w:rsidRPr="00683DD7">
        <w:t>May 2006 – August 2012</w:t>
      </w:r>
    </w:p>
    <w:sdt>
      <w:sdtPr>
        <w:rPr>
          <w:sz w:val="22"/>
        </w:rPr>
        <w:id w:val="9459741"/>
        <w:placeholder>
          <w:docPart w:val="03BDF3365741F5449799B86BC52F5E4B"/>
        </w:placeholder>
      </w:sdtPr>
      <w:sdtContent>
        <w:p w:rsidR="002D6638" w:rsidRDefault="00EC7D00" w:rsidP="00EC7D00">
          <w:pPr>
            <w:pStyle w:val="ListBullet"/>
            <w:rPr>
              <w:sz w:val="22"/>
            </w:rPr>
          </w:pPr>
          <w:r w:rsidRPr="00683DD7">
            <w:rPr>
              <w:sz w:val="22"/>
            </w:rPr>
            <w:t>Writer/Artist/Producer/Engineer</w:t>
          </w:r>
          <w:r w:rsidR="00F44940" w:rsidRPr="00683DD7">
            <w:rPr>
              <w:sz w:val="22"/>
            </w:rPr>
            <w:t xml:space="preserve"> with the local band “the Republic Tigers”.</w:t>
          </w:r>
        </w:p>
        <w:p w:rsidR="00EC7D00" w:rsidRPr="00683DD7" w:rsidRDefault="002D6638" w:rsidP="00EC7D00">
          <w:pPr>
            <w:pStyle w:val="ListBullet"/>
            <w:rPr>
              <w:sz w:val="22"/>
            </w:rPr>
          </w:pPr>
          <w:r>
            <w:rPr>
              <w:sz w:val="22"/>
            </w:rPr>
            <w:t xml:space="preserve">Debut full length was on </w:t>
          </w:r>
          <w:proofErr w:type="spellStart"/>
          <w:r>
            <w:rPr>
              <w:sz w:val="22"/>
            </w:rPr>
            <w:t>iTunes</w:t>
          </w:r>
          <w:proofErr w:type="spellEnd"/>
          <w:r>
            <w:rPr>
              <w:sz w:val="22"/>
            </w:rPr>
            <w:t xml:space="preserve"> top 50, musical guest on “the Late Show with David Letterman”, and guest on </w:t>
          </w:r>
          <w:proofErr w:type="spellStart"/>
          <w:r>
            <w:rPr>
              <w:sz w:val="22"/>
            </w:rPr>
            <w:t>KCRW’s</w:t>
          </w:r>
          <w:proofErr w:type="spellEnd"/>
          <w:r>
            <w:rPr>
              <w:sz w:val="22"/>
            </w:rPr>
            <w:t xml:space="preserve"> “The Morning Becomes Eclectic” with Nic </w:t>
          </w:r>
          <w:proofErr w:type="spellStart"/>
          <w:r>
            <w:rPr>
              <w:sz w:val="22"/>
            </w:rPr>
            <w:t>Harcort</w:t>
          </w:r>
          <w:proofErr w:type="spellEnd"/>
          <w:r>
            <w:rPr>
              <w:sz w:val="22"/>
            </w:rPr>
            <w:t xml:space="preserve"> (a nationally syndicated public radio show with streams in the millions).</w:t>
          </w:r>
        </w:p>
        <w:p w:rsidR="000D4315" w:rsidRPr="00683DD7" w:rsidRDefault="00B76A21" w:rsidP="00EC7D00">
          <w:pPr>
            <w:pStyle w:val="ListBullet"/>
            <w:rPr>
              <w:sz w:val="22"/>
            </w:rPr>
          </w:pPr>
          <w:r>
            <w:rPr>
              <w:sz w:val="22"/>
            </w:rPr>
            <w:t>Managed deadlines and rigorous touring schedules while also producing music for retail sale</w:t>
          </w:r>
          <w:r w:rsidR="00B23B52">
            <w:rPr>
              <w:sz w:val="22"/>
            </w:rPr>
            <w:t>,</w:t>
          </w:r>
          <w:r w:rsidR="002D6638">
            <w:rPr>
              <w:sz w:val="22"/>
            </w:rPr>
            <w:t xml:space="preserve"> </w:t>
          </w:r>
          <w:r>
            <w:rPr>
              <w:sz w:val="22"/>
            </w:rPr>
            <w:t>film</w:t>
          </w:r>
          <w:r w:rsidR="002D6638">
            <w:rPr>
              <w:sz w:val="22"/>
            </w:rPr>
            <w:t>,</w:t>
          </w:r>
          <w:r>
            <w:rPr>
              <w:sz w:val="22"/>
            </w:rPr>
            <w:t xml:space="preserve"> and television</w:t>
          </w:r>
          <w:r w:rsidR="00222672">
            <w:rPr>
              <w:sz w:val="22"/>
            </w:rPr>
            <w:t xml:space="preserve"> use</w:t>
          </w:r>
          <w:r>
            <w:rPr>
              <w:sz w:val="22"/>
            </w:rPr>
            <w:t>.</w:t>
          </w:r>
        </w:p>
        <w:p w:rsidR="00565D5C" w:rsidRPr="00683DD7" w:rsidRDefault="00B36081" w:rsidP="00565D5C">
          <w:pPr>
            <w:pStyle w:val="Heading2"/>
          </w:pPr>
          <w:sdt>
            <w:sdtPr>
              <w:id w:val="1392637"/>
              <w:placeholder>
                <w:docPart w:val="99744AAF9BF4314E8E59DA859EEA0F95"/>
              </w:placeholder>
            </w:sdtPr>
            <w:sdtContent>
              <w:proofErr w:type="spellStart"/>
              <w:r w:rsidR="00565D5C" w:rsidRPr="00683DD7">
                <w:t>Crosstown</w:t>
              </w:r>
              <w:proofErr w:type="spellEnd"/>
              <w:r w:rsidR="00565D5C" w:rsidRPr="00683DD7">
                <w:t xml:space="preserve"> Station</w:t>
              </w:r>
            </w:sdtContent>
          </w:sdt>
          <w:r w:rsidR="00A54585" w:rsidRPr="00683DD7">
            <w:tab/>
            <w:t>December 2009</w:t>
          </w:r>
          <w:r w:rsidR="00565D5C" w:rsidRPr="00683DD7">
            <w:t xml:space="preserve"> </w:t>
          </w:r>
          <w:r w:rsidR="00D96401" w:rsidRPr="00683DD7">
            <w:t>–</w:t>
          </w:r>
          <w:r w:rsidR="00565D5C" w:rsidRPr="00683DD7">
            <w:t xml:space="preserve"> </w:t>
          </w:r>
          <w:r w:rsidR="00D96401" w:rsidRPr="00683DD7">
            <w:t>October 2011</w:t>
          </w:r>
        </w:p>
        <w:p w:rsidR="00565D5C" w:rsidRPr="00683DD7" w:rsidRDefault="00D96401" w:rsidP="00565D5C">
          <w:pPr>
            <w:pStyle w:val="ListBullet"/>
            <w:rPr>
              <w:sz w:val="22"/>
            </w:rPr>
          </w:pPr>
          <w:r w:rsidRPr="00683DD7">
            <w:rPr>
              <w:sz w:val="22"/>
            </w:rPr>
            <w:t>Barte</w:t>
          </w:r>
          <w:r w:rsidR="00B76A21">
            <w:rPr>
              <w:sz w:val="22"/>
            </w:rPr>
            <w:t>nder and Assistant Manager</w:t>
          </w:r>
        </w:p>
        <w:p w:rsidR="00D96401" w:rsidRPr="00683DD7" w:rsidRDefault="00D96401" w:rsidP="00565D5C">
          <w:pPr>
            <w:pStyle w:val="ListBullet"/>
            <w:rPr>
              <w:sz w:val="22"/>
            </w:rPr>
          </w:pPr>
          <w:r w:rsidRPr="00683DD7">
            <w:rPr>
              <w:sz w:val="22"/>
            </w:rPr>
            <w:t xml:space="preserve">Learned to manage very large crowds and large sums of cash while monitoring inventory and portion control. </w:t>
          </w:r>
        </w:p>
        <w:p w:rsidR="00B76A21" w:rsidRDefault="00D96401" w:rsidP="00565D5C">
          <w:pPr>
            <w:pStyle w:val="ListBullet"/>
            <w:rPr>
              <w:sz w:val="22"/>
            </w:rPr>
          </w:pPr>
          <w:r w:rsidRPr="00683DD7">
            <w:rPr>
              <w:sz w:val="22"/>
            </w:rPr>
            <w:t>Honed and crafted my knowledge of classic cocktails and inventing new drinks, shots, and cocktails</w:t>
          </w:r>
          <w:r w:rsidR="00B76A21">
            <w:rPr>
              <w:sz w:val="22"/>
            </w:rPr>
            <w:t>.</w:t>
          </w:r>
        </w:p>
        <w:p w:rsidR="00EC7D00" w:rsidRPr="00683DD7" w:rsidRDefault="00B76A21" w:rsidP="00565D5C">
          <w:pPr>
            <w:pStyle w:val="ListBullet"/>
            <w:rPr>
              <w:sz w:val="22"/>
            </w:rPr>
          </w:pPr>
          <w:r>
            <w:rPr>
              <w:sz w:val="22"/>
            </w:rPr>
            <w:t>Managed many nightly duties including payroll, data entry, and cash handling while supervising employees on staff.</w:t>
          </w:r>
        </w:p>
        <w:p w:rsidR="00683DD7" w:rsidRPr="00683DD7" w:rsidRDefault="00683DD7" w:rsidP="00683DD7">
          <w:pPr>
            <w:pStyle w:val="Heading2"/>
          </w:pPr>
          <w:r w:rsidRPr="00683DD7">
            <w:t>The Brick</w:t>
          </w:r>
          <w:r w:rsidRPr="00683DD7">
            <w:tab/>
            <w:t>September 2008 – December 2009</w:t>
          </w:r>
        </w:p>
        <w:p w:rsidR="00B76A21" w:rsidRDefault="00683DD7" w:rsidP="00683DD7">
          <w:pPr>
            <w:pStyle w:val="ListBullet"/>
            <w:rPr>
              <w:sz w:val="22"/>
            </w:rPr>
          </w:pPr>
          <w:r w:rsidRPr="00683DD7">
            <w:rPr>
              <w:sz w:val="22"/>
            </w:rPr>
            <w:t>Bartended For Sold out shows as well as running both bar and serv</w:t>
          </w:r>
          <w:r w:rsidR="00B76A21">
            <w:rPr>
              <w:sz w:val="22"/>
            </w:rPr>
            <w:t>ing a busy dining room.</w:t>
          </w:r>
        </w:p>
        <w:p w:rsidR="00683DD7" w:rsidRPr="00B76A21" w:rsidRDefault="00683DD7" w:rsidP="00B76A21">
          <w:pPr>
            <w:pStyle w:val="ListBullet"/>
            <w:rPr>
              <w:sz w:val="22"/>
            </w:rPr>
          </w:pPr>
          <w:r w:rsidRPr="00B76A21">
            <w:rPr>
              <w:sz w:val="22"/>
            </w:rPr>
            <w:t>Helped with</w:t>
          </w:r>
          <w:r w:rsidR="00B76A21">
            <w:rPr>
              <w:sz w:val="22"/>
            </w:rPr>
            <w:t xml:space="preserve"> inventory management, event planning, </w:t>
          </w:r>
          <w:r w:rsidRPr="00B76A21">
            <w:rPr>
              <w:sz w:val="22"/>
            </w:rPr>
            <w:t>and programming of house computers and cash registers.</w:t>
          </w:r>
        </w:p>
        <w:p w:rsidR="00683DD7" w:rsidRPr="00683DD7" w:rsidRDefault="00683DD7" w:rsidP="00683DD7">
          <w:pPr>
            <w:pStyle w:val="Heading2"/>
          </w:pPr>
          <w:sdt>
            <w:sdtPr>
              <w:id w:val="12580861"/>
              <w:placeholder>
                <w:docPart w:val="2B5FC5DE4427FD48A51B3EAFDBCFBEBF"/>
              </w:placeholder>
            </w:sdtPr>
            <w:sdtContent>
              <w:r w:rsidRPr="00683DD7">
                <w:t>Musicians Friend</w:t>
              </w:r>
            </w:sdtContent>
          </w:sdt>
          <w:r w:rsidRPr="00683DD7">
            <w:tab/>
            <w:t>February 2001 – May 2006</w:t>
          </w:r>
        </w:p>
        <w:sdt>
          <w:sdtPr>
            <w:rPr>
              <w:sz w:val="22"/>
            </w:rPr>
            <w:id w:val="12580862"/>
            <w:placeholder>
              <w:docPart w:val="8D49EEEFE181CC4EBEC9015F57EB979B"/>
            </w:placeholder>
          </w:sdtPr>
          <w:sdtContent>
            <w:p w:rsidR="00683DD7" w:rsidRPr="00683DD7" w:rsidRDefault="00683DD7" w:rsidP="00683DD7">
              <w:pPr>
                <w:pStyle w:val="ListBullet"/>
                <w:rPr>
                  <w:sz w:val="22"/>
                </w:rPr>
              </w:pPr>
              <w:r w:rsidRPr="00683DD7">
                <w:rPr>
                  <w:sz w:val="22"/>
                </w:rPr>
                <w:t>Sales, promoted to sales manager enabling me to take rolls as cashier, inventory control, and general warehouse labor/management.</w:t>
              </w:r>
            </w:p>
            <w:p w:rsidR="00683DD7" w:rsidRPr="00683DD7" w:rsidRDefault="00683DD7" w:rsidP="00683DD7">
              <w:pPr>
                <w:pStyle w:val="ListBullet"/>
                <w:rPr>
                  <w:sz w:val="22"/>
                </w:rPr>
              </w:pPr>
              <w:r w:rsidRPr="00683DD7">
                <w:rPr>
                  <w:sz w:val="22"/>
                </w:rPr>
                <w:t>Maintained a client base that with expertise and vast knowledge led me to be top salesman of 2002-2004.</w:t>
              </w:r>
            </w:p>
            <w:p w:rsidR="00C42B65" w:rsidRPr="00683DD7" w:rsidRDefault="00683DD7" w:rsidP="00683DD7">
              <w:pPr>
                <w:pStyle w:val="ListBullet"/>
                <w:numPr>
                  <w:ilvl w:val="0"/>
                  <w:numId w:val="0"/>
                </w:numPr>
                <w:ind w:left="288"/>
                <w:rPr>
                  <w:sz w:val="22"/>
                </w:rPr>
              </w:pPr>
              <w:r w:rsidRPr="00683DD7">
                <w:rPr>
                  <w:sz w:val="22"/>
                </w:rPr>
                <w:t>Designed and set up large and s</w:t>
              </w:r>
              <w:r w:rsidR="00222672">
                <w:rPr>
                  <w:sz w:val="22"/>
                </w:rPr>
                <w:t>mall pro audio and recording op</w:t>
              </w:r>
              <w:r w:rsidRPr="00683DD7">
                <w:rPr>
                  <w:sz w:val="22"/>
                </w:rPr>
                <w:t>erations for some of Kansas City’s largest churches, studios, and live venues.</w:t>
              </w:r>
            </w:p>
          </w:sdtContent>
        </w:sdt>
      </w:sdtContent>
    </w:sdt>
    <w:sdt>
      <w:sdtPr>
        <w:rPr>
          <w:sz w:val="22"/>
        </w:rPr>
        <w:id w:val="9459797"/>
        <w:placeholder>
          <w:docPart w:val="CCBEB6BA6D16024CB074481C9BC36130"/>
        </w:placeholder>
      </w:sdtPr>
      <w:sdtEndPr>
        <w:rPr>
          <w:rFonts w:asciiTheme="minorHAnsi" w:eastAsiaTheme="minorEastAsia" w:hAnsiTheme="minorHAnsi" w:cstheme="minorBidi"/>
          <w:bCs w:val="0"/>
          <w:color w:val="auto"/>
          <w:szCs w:val="22"/>
        </w:rPr>
      </w:sdtEndPr>
      <w:sdtContent>
        <w:p w:rsidR="00E7639A" w:rsidRDefault="00E7639A" w:rsidP="00E7639A">
          <w:pPr>
            <w:pStyle w:val="Heading1"/>
          </w:pPr>
          <w:r>
            <w:t>Skills</w:t>
          </w:r>
        </w:p>
        <w:p w:rsidR="00E7639A" w:rsidRPr="00D33764" w:rsidRDefault="00E7639A" w:rsidP="00E7639A">
          <w:pPr>
            <w:pStyle w:val="BodyText"/>
            <w:rPr>
              <w:sz w:val="22"/>
            </w:rPr>
          </w:pPr>
          <w:r w:rsidRPr="00D33764">
            <w:rPr>
              <w:sz w:val="22"/>
            </w:rPr>
            <w:t>Mac OSX 10.4</w:t>
          </w:r>
          <w:r w:rsidR="00DD71AB">
            <w:rPr>
              <w:sz w:val="22"/>
            </w:rPr>
            <w:t>.1 and higher, LINUX, Windows 3.5</w:t>
          </w:r>
          <w:r w:rsidRPr="00D33764">
            <w:rPr>
              <w:sz w:val="22"/>
            </w:rPr>
            <w:t xml:space="preserve"> and higher, Microsoft Suite, IT troubleshooting, hardware software repair, excellent cocktail and spirit knowledge, great at multi-tasking and customer service, MO state liquor and food handlers permits, (audio) Pro Tools 7 and higher, Reason 3.0 and higher, Logic, and </w:t>
          </w:r>
          <w:proofErr w:type="spellStart"/>
          <w:r w:rsidRPr="00D33764">
            <w:rPr>
              <w:sz w:val="22"/>
            </w:rPr>
            <w:t>Ableton</w:t>
          </w:r>
          <w:proofErr w:type="spellEnd"/>
          <w:r w:rsidRPr="00D33764">
            <w:rPr>
              <w:sz w:val="22"/>
            </w:rPr>
            <w:t xml:space="preserve"> live.</w:t>
          </w:r>
        </w:p>
        <w:p w:rsidR="00E7639A" w:rsidRDefault="00E7639A" w:rsidP="00E7639A">
          <w:pPr>
            <w:pStyle w:val="Heading1"/>
          </w:pPr>
        </w:p>
        <w:p w:rsidR="00683DD7" w:rsidRPr="00683DD7" w:rsidRDefault="00683DD7" w:rsidP="00683DD7">
          <w:pPr>
            <w:pStyle w:val="ListBullet"/>
            <w:numPr>
              <w:ilvl w:val="0"/>
              <w:numId w:val="0"/>
            </w:numPr>
            <w:rPr>
              <w:sz w:val="22"/>
            </w:rPr>
          </w:pPr>
        </w:p>
        <w:p w:rsidR="00C42B65" w:rsidRPr="00683DD7" w:rsidRDefault="00B36081" w:rsidP="00C42B65">
          <w:pPr>
            <w:pStyle w:val="ListBullet"/>
            <w:numPr>
              <w:ilvl w:val="0"/>
              <w:numId w:val="0"/>
            </w:numPr>
            <w:rPr>
              <w:sz w:val="22"/>
            </w:rPr>
          </w:pPr>
        </w:p>
      </w:sdtContent>
    </w:sdt>
    <w:sdt>
      <w:sdtPr>
        <w:id w:val="9459754"/>
        <w:placeholder>
          <w:docPart w:val="C40587C5A6414D4CA9413FE34594F2A3"/>
        </w:placeholder>
      </w:sdtPr>
      <w:sdtEndPr/>
      <w:sdtContent>
        <w:p w:rsidR="001729D1" w:rsidRDefault="001729D1">
          <w:pPr>
            <w:pStyle w:val="BodyText"/>
          </w:pPr>
        </w:p>
        <w:p w:rsidR="001729D1" w:rsidRDefault="001729D1">
          <w:pPr>
            <w:pStyle w:val="BodyText"/>
          </w:pPr>
        </w:p>
        <w:p w:rsidR="001729D1" w:rsidRDefault="001729D1">
          <w:pPr>
            <w:pStyle w:val="BodyText"/>
          </w:pPr>
        </w:p>
        <w:p w:rsidR="001729D1" w:rsidRDefault="001729D1">
          <w:pPr>
            <w:pStyle w:val="BodyText"/>
          </w:pPr>
        </w:p>
        <w:p w:rsidR="001729D1" w:rsidRDefault="001729D1">
          <w:pPr>
            <w:pStyle w:val="BodyText"/>
          </w:pPr>
        </w:p>
        <w:p w:rsidR="001729D1" w:rsidRDefault="00683DD7">
          <w:pPr>
            <w:pStyle w:val="BodyText"/>
            <w:rPr>
              <w:sz w:val="24"/>
            </w:rPr>
          </w:pPr>
          <w:r>
            <w:rPr>
              <w:sz w:val="24"/>
            </w:rPr>
            <w:t xml:space="preserve">Ben </w:t>
          </w:r>
          <w:proofErr w:type="spellStart"/>
          <w:r>
            <w:rPr>
              <w:sz w:val="24"/>
            </w:rPr>
            <w:t>Guiterrez</w:t>
          </w:r>
          <w:proofErr w:type="spellEnd"/>
          <w:r>
            <w:rPr>
              <w:sz w:val="24"/>
            </w:rPr>
            <w:t xml:space="preserve"> – (</w:t>
          </w:r>
          <w:proofErr w:type="spellStart"/>
          <w:r>
            <w:rPr>
              <w:sz w:val="24"/>
            </w:rPr>
            <w:t>Aramark</w:t>
          </w:r>
          <w:proofErr w:type="spellEnd"/>
          <w:r>
            <w:rPr>
              <w:sz w:val="24"/>
            </w:rPr>
            <w:t>)</w:t>
          </w:r>
          <w:r w:rsidR="001729D1">
            <w:rPr>
              <w:sz w:val="24"/>
            </w:rPr>
            <w:tab/>
          </w:r>
          <w:r w:rsidR="001729D1">
            <w:rPr>
              <w:sz w:val="24"/>
            </w:rPr>
            <w:tab/>
          </w:r>
          <w:r w:rsidR="001729D1">
            <w:rPr>
              <w:sz w:val="24"/>
            </w:rPr>
            <w:tab/>
            <w:t>(</w:t>
          </w:r>
          <w:r>
            <w:rPr>
              <w:sz w:val="24"/>
            </w:rPr>
            <w:t>816) 994</w:t>
          </w:r>
          <w:r w:rsidR="001729D1">
            <w:rPr>
              <w:sz w:val="24"/>
            </w:rPr>
            <w:t>-</w:t>
          </w:r>
          <w:r>
            <w:rPr>
              <w:sz w:val="24"/>
            </w:rPr>
            <w:t>7207</w:t>
          </w:r>
        </w:p>
        <w:p w:rsidR="001729D1" w:rsidRDefault="00B36081" w:rsidP="001729D1">
          <w:pPr>
            <w:pStyle w:val="BodyText"/>
            <w:ind w:left="3600" w:firstLine="720"/>
            <w:rPr>
              <w:sz w:val="24"/>
            </w:rPr>
          </w:pPr>
          <w:hyperlink r:id="rId8" w:history="1">
            <w:r w:rsidR="00683DD7">
              <w:rPr>
                <w:rStyle w:val="Hyperlink"/>
                <w:sz w:val="24"/>
              </w:rPr>
              <w:t>guiterrez-benjamin@aramark.com</w:t>
            </w:r>
          </w:hyperlink>
        </w:p>
        <w:p w:rsidR="001729D1" w:rsidRDefault="001729D1" w:rsidP="001729D1">
          <w:pPr>
            <w:pStyle w:val="BodyText"/>
            <w:ind w:left="3600" w:hanging="3600"/>
            <w:rPr>
              <w:sz w:val="24"/>
            </w:rPr>
          </w:pPr>
        </w:p>
        <w:p w:rsidR="001729D1" w:rsidRDefault="001729D1" w:rsidP="001729D1">
          <w:pPr>
            <w:pStyle w:val="BodyText"/>
            <w:ind w:left="3600" w:hanging="3600"/>
            <w:rPr>
              <w:sz w:val="24"/>
            </w:rPr>
          </w:pPr>
          <w:r>
            <w:rPr>
              <w:sz w:val="24"/>
            </w:rPr>
            <w:t>Chip Douglas – (Business Owner)</w:t>
          </w:r>
          <w:r>
            <w:rPr>
              <w:sz w:val="24"/>
            </w:rPr>
            <w:tab/>
          </w:r>
          <w:r>
            <w:rPr>
              <w:sz w:val="24"/>
            </w:rPr>
            <w:tab/>
            <w:t>(913) 522-1217</w:t>
          </w:r>
        </w:p>
        <w:p w:rsidR="001729D1" w:rsidRDefault="001729D1" w:rsidP="001729D1">
          <w:pPr>
            <w:pStyle w:val="BodyText"/>
            <w:ind w:left="3600" w:hanging="3600"/>
            <w:rPr>
              <w:sz w:val="24"/>
            </w:rPr>
          </w:pPr>
          <w:r>
            <w:rPr>
              <w:sz w:val="24"/>
            </w:rPr>
            <w:tab/>
          </w:r>
          <w:r>
            <w:rPr>
              <w:sz w:val="24"/>
            </w:rPr>
            <w:tab/>
          </w:r>
          <w:hyperlink r:id="rId9" w:history="1">
            <w:r w:rsidRPr="005F04DC">
              <w:rPr>
                <w:rStyle w:val="Hyperlink"/>
                <w:sz w:val="24"/>
              </w:rPr>
              <w:t>chip@crosstownstation.com</w:t>
            </w:r>
          </w:hyperlink>
        </w:p>
        <w:p w:rsidR="001729D1" w:rsidRDefault="001729D1" w:rsidP="001729D1">
          <w:pPr>
            <w:pStyle w:val="BodyText"/>
            <w:ind w:left="3600" w:hanging="3600"/>
            <w:rPr>
              <w:sz w:val="24"/>
            </w:rPr>
          </w:pPr>
        </w:p>
        <w:p w:rsidR="001729D1" w:rsidRDefault="001729D1" w:rsidP="001729D1">
          <w:pPr>
            <w:pStyle w:val="BodyText"/>
            <w:ind w:left="3600" w:hanging="3600"/>
            <w:rPr>
              <w:sz w:val="24"/>
            </w:rPr>
          </w:pPr>
          <w:r>
            <w:rPr>
              <w:sz w:val="24"/>
            </w:rPr>
            <w:t>Adam McGill – (</w:t>
          </w:r>
          <w:proofErr w:type="spellStart"/>
          <w:r>
            <w:rPr>
              <w:sz w:val="24"/>
            </w:rPr>
            <w:t>Buisness</w:t>
          </w:r>
          <w:proofErr w:type="spellEnd"/>
          <w:r>
            <w:rPr>
              <w:sz w:val="24"/>
            </w:rPr>
            <w:t xml:space="preserve"> Partner)</w:t>
          </w:r>
          <w:r>
            <w:rPr>
              <w:sz w:val="24"/>
            </w:rPr>
            <w:tab/>
          </w:r>
          <w:r>
            <w:rPr>
              <w:sz w:val="24"/>
            </w:rPr>
            <w:tab/>
            <w:t>(816) 519-6077</w:t>
          </w:r>
        </w:p>
        <w:p w:rsidR="001729D1" w:rsidRDefault="001729D1" w:rsidP="001729D1">
          <w:pPr>
            <w:pStyle w:val="BodyText"/>
            <w:ind w:left="3600" w:hanging="3600"/>
            <w:rPr>
              <w:sz w:val="24"/>
            </w:rPr>
          </w:pPr>
          <w:r>
            <w:rPr>
              <w:sz w:val="24"/>
            </w:rPr>
            <w:tab/>
          </w:r>
          <w:r>
            <w:rPr>
              <w:sz w:val="24"/>
            </w:rPr>
            <w:tab/>
          </w:r>
          <w:hyperlink r:id="rId10" w:history="1">
            <w:r w:rsidRPr="005F04DC">
              <w:rPr>
                <w:rStyle w:val="Hyperlink"/>
                <w:sz w:val="24"/>
              </w:rPr>
              <w:t>admacgfromtrt@yahoo.com</w:t>
            </w:r>
          </w:hyperlink>
        </w:p>
        <w:p w:rsidR="001729D1" w:rsidRDefault="001729D1" w:rsidP="001729D1">
          <w:pPr>
            <w:pStyle w:val="BodyText"/>
            <w:ind w:left="3600" w:hanging="3600"/>
            <w:rPr>
              <w:sz w:val="24"/>
            </w:rPr>
          </w:pPr>
        </w:p>
        <w:p w:rsidR="001729D1" w:rsidRDefault="001729D1" w:rsidP="001729D1">
          <w:pPr>
            <w:pStyle w:val="BodyText"/>
            <w:ind w:left="3600" w:firstLine="720"/>
            <w:rPr>
              <w:sz w:val="24"/>
            </w:rPr>
          </w:pPr>
        </w:p>
        <w:p w:rsidR="001729D1" w:rsidRDefault="001729D1" w:rsidP="001729D1">
          <w:pPr>
            <w:pStyle w:val="BodyText"/>
            <w:ind w:left="3600" w:firstLine="720"/>
            <w:rPr>
              <w:sz w:val="24"/>
            </w:rPr>
          </w:pPr>
        </w:p>
        <w:p w:rsidR="001729D1" w:rsidRDefault="001729D1" w:rsidP="001729D1">
          <w:pPr>
            <w:pStyle w:val="BodyText"/>
            <w:ind w:left="3600" w:firstLine="720"/>
            <w:rPr>
              <w:sz w:val="24"/>
            </w:rPr>
          </w:pPr>
        </w:p>
        <w:p w:rsidR="001729D1" w:rsidRDefault="001729D1" w:rsidP="001729D1">
          <w:pPr>
            <w:pStyle w:val="BodyText"/>
            <w:ind w:left="3600" w:hanging="3600"/>
            <w:rPr>
              <w:sz w:val="24"/>
            </w:rPr>
          </w:pPr>
        </w:p>
        <w:p w:rsidR="001729D1" w:rsidRDefault="001729D1" w:rsidP="001729D1">
          <w:pPr>
            <w:pStyle w:val="BodyText"/>
            <w:ind w:left="3600" w:hanging="3600"/>
            <w:rPr>
              <w:sz w:val="24"/>
            </w:rPr>
          </w:pPr>
        </w:p>
        <w:p w:rsidR="00C42B65" w:rsidRDefault="00B36081" w:rsidP="001729D1">
          <w:pPr>
            <w:pStyle w:val="BodyText"/>
            <w:ind w:left="3600" w:firstLine="720"/>
          </w:pPr>
        </w:p>
      </w:sdtContent>
    </w:sdt>
    <w:p w:rsidR="00C42B65" w:rsidRDefault="00C42B65"/>
    <w:sectPr w:rsidR="00C42B65" w:rsidSect="00C42B65">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gutter="0"/>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222672" w:rsidRDefault="00222672">
      <w:pPr>
        <w:spacing w:line="240" w:lineRule="auto"/>
      </w:pPr>
      <w:r>
        <w:separator/>
      </w:r>
    </w:p>
  </w:endnote>
  <w:endnote w:type="continuationSeparator" w:id="1">
    <w:p w:rsidR="00222672" w:rsidRDefault="0022267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Baskerville Old Face">
    <w:panose1 w:val="02020602080505020303"/>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22672" w:rsidRDefault="00222672">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22672" w:rsidRDefault="00222672">
    <w:pPr>
      <w:pStyle w:val="Footer"/>
    </w:pPr>
    <w:fldSimple w:instr=" Page ">
      <w:r w:rsidR="002D6638">
        <w:rPr>
          <w:noProof/>
        </w:rPr>
        <w:t>2</w:t>
      </w:r>
    </w:fldSimple>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22672" w:rsidRDefault="00222672">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222672" w:rsidRDefault="00222672">
      <w:pPr>
        <w:spacing w:line="240" w:lineRule="auto"/>
      </w:pPr>
      <w:r>
        <w:separator/>
      </w:r>
    </w:p>
  </w:footnote>
  <w:footnote w:type="continuationSeparator" w:id="1">
    <w:p w:rsidR="00222672" w:rsidRDefault="00222672">
      <w:pPr>
        <w:spacing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22672" w:rsidRDefault="00222672">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0" w:type="auto"/>
      <w:tblLook w:val="04A0"/>
    </w:tblPr>
    <w:tblGrid>
      <w:gridCol w:w="8298"/>
      <w:gridCol w:w="2718"/>
    </w:tblGrid>
    <w:tr w:rsidR="00222672">
      <w:tc>
        <w:tcPr>
          <w:tcW w:w="8298" w:type="dxa"/>
          <w:vAlign w:val="center"/>
        </w:tcPr>
        <w:p w:rsidR="00222672" w:rsidRDefault="00222672">
          <w:pPr>
            <w:pStyle w:val="Title"/>
          </w:pPr>
          <w:r>
            <w:t>References:</w:t>
          </w:r>
        </w:p>
      </w:tc>
      <w:tc>
        <w:tcPr>
          <w:tcW w:w="2718" w:type="dxa"/>
          <w:vAlign w:val="center"/>
        </w:tcPr>
        <w:p w:rsidR="00222672" w:rsidRDefault="00222672">
          <w:pPr>
            <w:pStyle w:val="Boxes"/>
          </w:pPr>
          <w:r>
            <w:rPr>
              <w:noProof/>
            </w:rPr>
            <w:drawing>
              <wp:inline distT="0" distB="0" distL="0" distR="0">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rsidR="00222672" w:rsidRDefault="00222672">
    <w:pPr>
      <w:pStyle w:val="Heade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0" w:type="auto"/>
      <w:tblLook w:val="04A0"/>
    </w:tblPr>
    <w:tblGrid>
      <w:gridCol w:w="8298"/>
      <w:gridCol w:w="2718"/>
    </w:tblGrid>
    <w:tr w:rsidR="00222672">
      <w:tc>
        <w:tcPr>
          <w:tcW w:w="8298" w:type="dxa"/>
          <w:vAlign w:val="center"/>
        </w:tcPr>
        <w:p w:rsidR="00222672" w:rsidRDefault="00222672">
          <w:pPr>
            <w:pStyle w:val="Title"/>
          </w:pPr>
          <w:r>
            <w:fldChar w:fldCharType="begin"/>
          </w:r>
          <w:r>
            <w:instrText xml:space="preserve"> PLACEHOLDER </w:instrText>
          </w:r>
          <w:r>
            <w:fldChar w:fldCharType="begin"/>
          </w:r>
          <w:r>
            <w:instrText xml:space="preserve"> IF </w:instrText>
          </w:r>
          <w:fldSimple w:instr=" USERNAME ">
            <w:r>
              <w:rPr>
                <w:noProof/>
              </w:rPr>
              <w:instrText>Marc Pepperman</w:instrText>
            </w:r>
          </w:fldSimple>
          <w:r>
            <w:instrText xml:space="preserve">="" "[Your Name]" </w:instrText>
          </w:r>
          <w:fldSimple w:instr=" USERNAME ">
            <w:r>
              <w:rPr>
                <w:noProof/>
              </w:rPr>
              <w:instrText>Marc Pepperman</w:instrText>
            </w:r>
          </w:fldSimple>
          <w:r>
            <w:fldChar w:fldCharType="separate"/>
          </w:r>
          <w:r>
            <w:rPr>
              <w:noProof/>
            </w:rPr>
            <w:instrText>Marc Pepperman</w:instrText>
          </w:r>
          <w:r>
            <w:fldChar w:fldCharType="end"/>
          </w:r>
          <w:r>
            <w:instrText xml:space="preserve"> \* MERGEFORMAT</w:instrText>
          </w:r>
          <w:r>
            <w:fldChar w:fldCharType="separate"/>
          </w:r>
          <w:r w:rsidR="002D6638">
            <w:t>Marc</w:t>
          </w:r>
          <w:r w:rsidR="002D6638">
            <w:rPr>
              <w:noProof/>
            </w:rPr>
            <w:t xml:space="preserve"> Pepperman</w:t>
          </w:r>
          <w:r>
            <w:fldChar w:fldCharType="end"/>
          </w:r>
        </w:p>
      </w:tc>
      <w:tc>
        <w:tcPr>
          <w:tcW w:w="2718" w:type="dxa"/>
          <w:vAlign w:val="center"/>
        </w:tcPr>
        <w:p w:rsidR="00222672" w:rsidRDefault="00222672">
          <w:pPr>
            <w:pStyle w:val="Boxes"/>
          </w:pPr>
          <w:r>
            <w:rPr>
              <w:noProof/>
            </w:rPr>
            <w:drawing>
              <wp:inline distT="0" distB="0" distL="0" distR="0">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rsidR="00222672" w:rsidRDefault="00222672">
    <w:pPr>
      <w:pStyle w:val="Header"/>
    </w:pPr>
    <w:r>
      <w:fldChar w:fldCharType="begin"/>
    </w:r>
    <w:r>
      <w:instrText xml:space="preserve"> PLACEHOLDER </w:instrText>
    </w:r>
    <w:r>
      <w:fldChar w:fldCharType="begin"/>
    </w:r>
    <w:r>
      <w:instrText xml:space="preserve"> IF </w:instrText>
    </w:r>
    <w:fldSimple w:instr=" USERPROPERTY WorkStreet ">
      <w:r>
        <w:rPr>
          <w:noProof/>
        </w:rPr>
        <w:instrText>1229 1/2 Union Ave.</w:instrText>
      </w:r>
    </w:fldSimple>
    <w:r>
      <w:instrText xml:space="preserve">="" "[Street Address]" </w:instrText>
    </w:r>
    <w:fldSimple w:instr=" USERPROPERTY WorkStreet ">
      <w:r>
        <w:rPr>
          <w:noProof/>
        </w:rPr>
        <w:instrText>1229 1/2 Union Ave.</w:instrText>
      </w:r>
    </w:fldSimple>
    <w:r>
      <w:fldChar w:fldCharType="separate"/>
    </w:r>
    <w:r>
      <w:rPr>
        <w:noProof/>
      </w:rPr>
      <w:instrText>1229 1/2 Union Ave.</w:instrText>
    </w:r>
    <w:r>
      <w:fldChar w:fldCharType="end"/>
    </w:r>
    <w:r>
      <w:instrText xml:space="preserve"> \* MERGEFORMAT</w:instrText>
    </w:r>
    <w:r>
      <w:fldChar w:fldCharType="separate"/>
    </w:r>
    <w:r w:rsidR="002D6638">
      <w:t>1229 1/2</w:t>
    </w:r>
    <w:r w:rsidR="002D6638">
      <w:rPr>
        <w:noProof/>
      </w:rPr>
      <w:t xml:space="preserve"> Union Ave.</w:t>
    </w:r>
    <w:r>
      <w:fldChar w:fldCharType="end"/>
    </w:r>
    <w:r>
      <w:t xml:space="preserve"> </w:t>
    </w:r>
    <w:r>
      <w:sym w:font="Wingdings 2" w:char="F097"/>
    </w:r>
    <w:r>
      <w:t xml:space="preserve">  </w:t>
    </w:r>
    <w:r>
      <w:fldChar w:fldCharType="begin"/>
    </w:r>
    <w:r>
      <w:instrText xml:space="preserve"> PLACEHOLDER </w:instrText>
    </w:r>
    <w:r>
      <w:fldChar w:fldCharType="begin"/>
    </w:r>
    <w:r>
      <w:instrText xml:space="preserve"> IF </w:instrText>
    </w:r>
    <w:fldSimple w:instr=" USERPROPERTY WorkCity ">
      <w:r>
        <w:rPr>
          <w:noProof/>
        </w:rPr>
        <w:instrText>Kansas City</w:instrText>
      </w:r>
    </w:fldSimple>
    <w:r>
      <w:instrText xml:space="preserve">="" "[City]" </w:instrText>
    </w:r>
    <w:fldSimple w:instr=" USERPROPERTY WorkCity ">
      <w:r>
        <w:rPr>
          <w:noProof/>
        </w:rPr>
        <w:instrText>Kansas City</w:instrText>
      </w:r>
    </w:fldSimple>
    <w:r>
      <w:fldChar w:fldCharType="separate"/>
    </w:r>
    <w:r>
      <w:rPr>
        <w:noProof/>
      </w:rPr>
      <w:instrText>Kansas City</w:instrText>
    </w:r>
    <w:r>
      <w:fldChar w:fldCharType="end"/>
    </w:r>
    <w:r>
      <w:instrText xml:space="preserve"> \* MERGEFORMAT</w:instrText>
    </w:r>
    <w:r>
      <w:fldChar w:fldCharType="separate"/>
    </w:r>
    <w:r w:rsidR="002D6638">
      <w:t>Kansas</w:t>
    </w:r>
    <w:r w:rsidR="002D6638">
      <w:rPr>
        <w:noProof/>
      </w:rPr>
      <w:t xml:space="preserve"> City</w:t>
    </w:r>
    <w:r>
      <w:fldChar w:fldCharType="end"/>
    </w:r>
    <w:r>
      <w:t xml:space="preserve">, </w:t>
    </w:r>
    <w:r>
      <w:fldChar w:fldCharType="begin"/>
    </w:r>
    <w:r>
      <w:instrText xml:space="preserve"> PLACEHOLDER </w:instrText>
    </w:r>
    <w:r>
      <w:fldChar w:fldCharType="begin"/>
    </w:r>
    <w:r>
      <w:instrText xml:space="preserve"> IF </w:instrText>
    </w:r>
    <w:fldSimple w:instr=" USERPROPERTY WorkState ">
      <w:r>
        <w:rPr>
          <w:noProof/>
        </w:rPr>
        <w:instrText>MO</w:instrText>
      </w:r>
    </w:fldSimple>
    <w:r>
      <w:instrText xml:space="preserve">="" "[State]"  </w:instrText>
    </w:r>
    <w:fldSimple w:instr=" USERPROPERTY WorkState ">
      <w:r>
        <w:rPr>
          <w:noProof/>
        </w:rPr>
        <w:instrText>MO</w:instrText>
      </w:r>
    </w:fldSimple>
    <w:r>
      <w:fldChar w:fldCharType="separate"/>
    </w:r>
    <w:r>
      <w:rPr>
        <w:noProof/>
      </w:rPr>
      <w:instrText>MO</w:instrText>
    </w:r>
    <w:r>
      <w:fldChar w:fldCharType="end"/>
    </w:r>
    <w:r>
      <w:instrText xml:space="preserve"> \* MERGEFORMAT</w:instrText>
    </w:r>
    <w:r>
      <w:fldChar w:fldCharType="separate"/>
    </w:r>
    <w:r w:rsidR="002D6638">
      <w:t>MO</w:t>
    </w:r>
    <w:r>
      <w:fldChar w:fldCharType="end"/>
    </w:r>
    <w:r>
      <w:t xml:space="preserve"> </w:t>
    </w:r>
    <w:r>
      <w:fldChar w:fldCharType="begin"/>
    </w:r>
    <w:r>
      <w:instrText xml:space="preserve"> PLACEHOLDER </w:instrText>
    </w:r>
    <w:r>
      <w:fldChar w:fldCharType="begin"/>
    </w:r>
    <w:r>
      <w:instrText xml:space="preserve"> IF </w:instrText>
    </w:r>
    <w:fldSimple w:instr=" USERPROPERTY WorkZip ">
      <w:r>
        <w:rPr>
          <w:noProof/>
        </w:rPr>
        <w:instrText>64101</w:instrText>
      </w:r>
    </w:fldSimple>
    <w:r>
      <w:instrText xml:space="preserve">="" "[Postal Code]" </w:instrText>
    </w:r>
    <w:fldSimple w:instr=" USERPROPERTY WorkZip ">
      <w:r>
        <w:rPr>
          <w:noProof/>
        </w:rPr>
        <w:instrText>64101</w:instrText>
      </w:r>
    </w:fldSimple>
    <w:r>
      <w:fldChar w:fldCharType="separate"/>
    </w:r>
    <w:r>
      <w:rPr>
        <w:noProof/>
      </w:rPr>
      <w:instrText>64101</w:instrText>
    </w:r>
    <w:r>
      <w:fldChar w:fldCharType="end"/>
    </w:r>
    <w:r>
      <w:instrText xml:space="preserve"> \* MERGEFORMAT</w:instrText>
    </w:r>
    <w:r>
      <w:fldChar w:fldCharType="separate"/>
    </w:r>
    <w:r w:rsidR="002D6638">
      <w:t>64101</w:t>
    </w:r>
    <w:r>
      <w:fldChar w:fldCharType="end"/>
    </w:r>
    <w:r>
      <w:t xml:space="preserve"> </w:t>
    </w:r>
    <w:r>
      <w:sym w:font="Wingdings 2" w:char="F097"/>
    </w:r>
    <w:r>
      <w:t xml:space="preserve"> Phone: </w:t>
    </w:r>
    <w:r>
      <w:fldChar w:fldCharType="begin"/>
    </w:r>
    <w:r>
      <w:instrText xml:space="preserve"> PLACEHOLDER </w:instrText>
    </w:r>
    <w:r>
      <w:fldChar w:fldCharType="begin"/>
    </w:r>
    <w:r>
      <w:instrText xml:space="preserve"> IF </w:instrText>
    </w:r>
    <w:fldSimple w:instr=" USERPROPERTY Work ">
      <w:r>
        <w:rPr>
          <w:noProof/>
        </w:rPr>
        <w:instrText>8169771382</w:instrText>
      </w:r>
    </w:fldSimple>
    <w:r>
      <w:instrText xml:space="preserve">="" "[Your Phone]" </w:instrText>
    </w:r>
    <w:fldSimple w:instr=" USERPROPERTY Work ">
      <w:r>
        <w:rPr>
          <w:noProof/>
        </w:rPr>
        <w:instrText>8169771382</w:instrText>
      </w:r>
    </w:fldSimple>
    <w:r>
      <w:fldChar w:fldCharType="separate"/>
    </w:r>
    <w:r>
      <w:rPr>
        <w:noProof/>
      </w:rPr>
      <w:instrText>8169771382</w:instrText>
    </w:r>
    <w:r>
      <w:fldChar w:fldCharType="end"/>
    </w:r>
    <w:r>
      <w:instrText xml:space="preserve"> \* MERGEFORMAT</w:instrText>
    </w:r>
    <w:r>
      <w:fldChar w:fldCharType="separate"/>
    </w:r>
    <w:r w:rsidR="002D6638">
      <w:t>8169771382</w:t>
    </w:r>
    <w:r>
      <w:fldChar w:fldCharType="end"/>
    </w:r>
    <w:r>
      <w:t xml:space="preserve"> </w:t>
    </w:r>
    <w:r>
      <w:sym w:font="Wingdings 2" w:char="F097"/>
    </w:r>
    <w:r>
      <w:t xml:space="preserve"> E-Mail: </w:t>
    </w:r>
    <w:r>
      <w:fldChar w:fldCharType="begin"/>
    </w:r>
    <w:r>
      <w:instrText xml:space="preserve"> PLACEHOLDER </w:instrText>
    </w:r>
    <w:r>
      <w:fldChar w:fldCharType="begin"/>
    </w:r>
    <w:r>
      <w:instrText xml:space="preserve"> IF </w:instrText>
    </w:r>
    <w:fldSimple w:instr=" USERPROPERTY EmailAddress1 ">
      <w:r>
        <w:rPr>
          <w:noProof/>
        </w:rPr>
        <w:instrText>marcpepperman@gmail.com</w:instrText>
      </w:r>
    </w:fldSimple>
    <w:r>
      <w:instrText xml:space="preserve">="" "[Your E-Mail]" </w:instrText>
    </w:r>
    <w:fldSimple w:instr=" USERPROPERTY EmailAddress1 ">
      <w:r>
        <w:rPr>
          <w:noProof/>
        </w:rPr>
        <w:instrText>marcpepperman@gmail.com</w:instrText>
      </w:r>
    </w:fldSimple>
    <w:r>
      <w:fldChar w:fldCharType="separate"/>
    </w:r>
    <w:r>
      <w:rPr>
        <w:noProof/>
      </w:rPr>
      <w:instrText>marcpepperman@gmail.com</w:instrText>
    </w:r>
    <w:r>
      <w:fldChar w:fldCharType="end"/>
    </w:r>
    <w:r>
      <w:instrText xml:space="preserve"> \* MERGEFORMAT</w:instrText>
    </w:r>
    <w:r>
      <w:fldChar w:fldCharType="separate"/>
    </w:r>
    <w:r w:rsidR="002D6638">
      <w:t>marcpepperman@gmail.com</w:t>
    </w:r>
    <w:r>
      <w:fldChar w:fldCharType="end"/>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5A4EFB9C"/>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07D8187F"/>
    <w:multiLevelType w:val="hybridMultilevel"/>
    <w:tmpl w:val="42868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doNotTrackMoves/>
  <w:defaultTabStop w:val="720"/>
  <w:characterSpacingControl w:val="doNotCompress"/>
  <w:savePreviewPicture/>
  <w:hdrShapeDefaults>
    <o:shapedefaults v:ext="edit" spidmax="2050"/>
  </w:hdrShapeDefaults>
  <w:footnotePr>
    <w:footnote w:id="0"/>
    <w:footnote w:id="1"/>
  </w:footnotePr>
  <w:endnotePr>
    <w:endnote w:id="0"/>
    <w:endnote w:id="1"/>
  </w:endnotePr>
  <w:compat>
    <w:useFELayout/>
  </w:compat>
  <w:docVars>
    <w:docVar w:name="ShowDynamicGuides" w:val="1"/>
    <w:docVar w:name="ShowMarginGuides" w:val="0"/>
    <w:docVar w:name="ShowOutlines" w:val="0"/>
    <w:docVar w:name="ShowStaticGuides" w:val="0"/>
  </w:docVars>
  <w:rsids>
    <w:rsidRoot w:val="00AD0E8C"/>
    <w:rsid w:val="000114F2"/>
    <w:rsid w:val="000D4315"/>
    <w:rsid w:val="001729D1"/>
    <w:rsid w:val="00222672"/>
    <w:rsid w:val="002D6638"/>
    <w:rsid w:val="00314D7C"/>
    <w:rsid w:val="003B3BC4"/>
    <w:rsid w:val="00565D5C"/>
    <w:rsid w:val="00585E93"/>
    <w:rsid w:val="005A275A"/>
    <w:rsid w:val="00606B2F"/>
    <w:rsid w:val="00641D4C"/>
    <w:rsid w:val="0064218A"/>
    <w:rsid w:val="00683DD7"/>
    <w:rsid w:val="006A4C90"/>
    <w:rsid w:val="006C33DD"/>
    <w:rsid w:val="00735798"/>
    <w:rsid w:val="00824A9A"/>
    <w:rsid w:val="00841FFF"/>
    <w:rsid w:val="00986DC1"/>
    <w:rsid w:val="00A52542"/>
    <w:rsid w:val="00A54585"/>
    <w:rsid w:val="00A96E68"/>
    <w:rsid w:val="00AD0E8C"/>
    <w:rsid w:val="00B07956"/>
    <w:rsid w:val="00B228E9"/>
    <w:rsid w:val="00B239CB"/>
    <w:rsid w:val="00B23B52"/>
    <w:rsid w:val="00B36081"/>
    <w:rsid w:val="00B61538"/>
    <w:rsid w:val="00B76A21"/>
    <w:rsid w:val="00B83D89"/>
    <w:rsid w:val="00BD1C35"/>
    <w:rsid w:val="00C42B65"/>
    <w:rsid w:val="00C65E44"/>
    <w:rsid w:val="00D33764"/>
    <w:rsid w:val="00D96401"/>
    <w:rsid w:val="00DD71AB"/>
    <w:rsid w:val="00E12E46"/>
    <w:rsid w:val="00E318DA"/>
    <w:rsid w:val="00E668AC"/>
    <w:rsid w:val="00E7639A"/>
    <w:rsid w:val="00EC7D00"/>
    <w:rsid w:val="00ED74E1"/>
    <w:rsid w:val="00F01BF4"/>
    <w:rsid w:val="00F44940"/>
    <w:rsid w:val="00F45825"/>
    <w:rsid w:val="00FE7132"/>
  </w:rsids>
  <m:mathPr>
    <m:mathFont m:val="Consola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C40587C5A6414D4CA9413FE34594F2A3">
    <w:name w:val="C40587C5A6414D4CA9413FE34594F2A3"/>
    <w:rsid w:val="00EC7D00"/>
    <w:pPr>
      <w:spacing w:after="200"/>
    </w:pPr>
    <w:rPr>
      <w:sz w:val="24"/>
      <w:szCs w:val="24"/>
    </w:rPr>
  </w:style>
  <w:style w:type="character" w:styleId="Hyperlink">
    <w:name w:val="Hyperlink"/>
    <w:basedOn w:val="DefaultParagraphFont"/>
    <w:uiPriority w:val="99"/>
    <w:semiHidden/>
    <w:unhideWhenUsed/>
    <w:rsid w:val="001729D1"/>
    <w:rPr>
      <w:color w:val="00ED8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arie@ksamanagement.com" TargetMode="External"/><Relationship Id="rId9" Type="http://schemas.openxmlformats.org/officeDocument/2006/relationships/hyperlink" Target="mailto:chip@crosstownstation.com" TargetMode="External"/><Relationship Id="rId10" Type="http://schemas.openxmlformats.org/officeDocument/2006/relationships/hyperlink" Target="mailto:admacgfromtrt@yahoo.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Untitled%201:Applications:Microsoft%20Office%202008:Office:Media:Templates:Resumes:Block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5EBCEDD9BAB998479012085098E38D2D"/>
        <w:category>
          <w:name w:val="General"/>
          <w:gallery w:val="placeholder"/>
        </w:category>
        <w:types>
          <w:type w:val="bbPlcHdr"/>
        </w:types>
        <w:behaviors>
          <w:behavior w:val="content"/>
        </w:behaviors>
        <w:guid w:val="{3B2157D3-66DD-8144-8032-9027DDF0DA58}"/>
      </w:docPartPr>
      <w:docPartBody>
        <w:p w:rsidR="00E12395" w:rsidRDefault="00E12395">
          <w:pPr>
            <w:pStyle w:val="5EBCEDD9BAB998479012085098E38D2D"/>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2CD034FFC64121479E6DFBD8BA15A148"/>
        <w:category>
          <w:name w:val="General"/>
          <w:gallery w:val="placeholder"/>
        </w:category>
        <w:types>
          <w:type w:val="bbPlcHdr"/>
        </w:types>
        <w:behaviors>
          <w:behavior w:val="content"/>
        </w:behaviors>
        <w:guid w:val="{A328437E-E129-4643-987F-86DC8D60B642}"/>
      </w:docPartPr>
      <w:docPartBody>
        <w:p w:rsidR="00E12395" w:rsidRDefault="00E12395">
          <w:pPr>
            <w:pStyle w:val="2CD034FFC64121479E6DFBD8BA15A148"/>
          </w:pPr>
          <w:r>
            <w:t>Lorem ipsum dolor</w:t>
          </w:r>
        </w:p>
      </w:docPartBody>
    </w:docPart>
    <w:docPart>
      <w:docPartPr>
        <w:name w:val="03BDF3365741F5449799B86BC52F5E4B"/>
        <w:category>
          <w:name w:val="General"/>
          <w:gallery w:val="placeholder"/>
        </w:category>
        <w:types>
          <w:type w:val="bbPlcHdr"/>
        </w:types>
        <w:behaviors>
          <w:behavior w:val="content"/>
        </w:behaviors>
        <w:guid w:val="{5AA8A1C7-7D1C-5440-AB7F-7A1972779833}"/>
      </w:docPartPr>
      <w:docPartBody>
        <w:p w:rsidR="00E12395" w:rsidRDefault="00E12395">
          <w:pPr>
            <w:pStyle w:val="ListBullet"/>
          </w:pPr>
          <w:r>
            <w:t>Etiam cursus suscipit enim. Nulla facilisi. Integer eleifend diam eu diam. Donec dapibus enim sollicitudin nulla. Nam hendrerit. Nunc id nisi. Curabitur sed neque. Pellentesque placerat consequat pede.</w:t>
          </w:r>
        </w:p>
        <w:p w:rsidR="00E12395" w:rsidRDefault="00E12395">
          <w:pPr>
            <w:pStyle w:val="ListBullet"/>
          </w:pPr>
          <w:r>
            <w:t>Nullam dapibus elementum metus. Aenean libero sem, commodo euismod, imperdiet et, molestie vel, neque. Duis nec sapien eu pede consectetuer placerat.</w:t>
          </w:r>
        </w:p>
        <w:p w:rsidR="00E12395" w:rsidRDefault="00E12395">
          <w:pPr>
            <w:pStyle w:val="03BDF3365741F5449799B86BC52F5E4B"/>
          </w:pPr>
          <w:r>
            <w:t>Pellentesque interdum, tellus non consectetuer mattis, lectus eros volutpat nunc, auctor nonummy nulla lectus nec tellus. Aliquam hendrerit lorem vulputate turpis.</w:t>
          </w:r>
        </w:p>
      </w:docPartBody>
    </w:docPart>
    <w:docPart>
      <w:docPartPr>
        <w:name w:val="CCBEB6BA6D16024CB074481C9BC36130"/>
        <w:category>
          <w:name w:val="General"/>
          <w:gallery w:val="placeholder"/>
        </w:category>
        <w:types>
          <w:type w:val="bbPlcHdr"/>
        </w:types>
        <w:behaviors>
          <w:behavior w:val="content"/>
        </w:behaviors>
        <w:guid w:val="{915B50BB-8B74-5147-864C-8C0BAAC91AAC}"/>
      </w:docPartPr>
      <w:docPartBody>
        <w:p w:rsidR="00E12395" w:rsidRDefault="00E12395">
          <w:pPr>
            <w:pStyle w:val="ListBullet"/>
          </w:pPr>
          <w:r>
            <w:t>Etiam cursus suscipit enim. Nulla facilisi. Integer eleifend diam eu diam. Donec dapibus enim sollicitudin nulla. Nam hendrerit. Nunc id nisi. Curabitur sed neque. Pellentesque placerat consequat pede.</w:t>
          </w:r>
        </w:p>
        <w:p w:rsidR="00E12395" w:rsidRDefault="00E12395">
          <w:pPr>
            <w:pStyle w:val="ListBullet"/>
          </w:pPr>
          <w:r>
            <w:t>Nullam dapibus elementum metus. Aenean libero sem, commodo euismod, imperdiet et, molestie vel, neque. Duis nec sapien eu pede consectetuer placerat.</w:t>
          </w:r>
        </w:p>
        <w:p w:rsidR="00E12395" w:rsidRDefault="00E12395">
          <w:pPr>
            <w:pStyle w:val="CCBEB6BA6D16024CB074481C9BC36130"/>
          </w:pPr>
          <w:r>
            <w:t>Pellentesque interdum, tellus non consectetuer mattis, lectus eros volutpat nunc, auctor nonummy nulla lectus nec tellus. Aliquam hendrerit lorem vulputate turpis.</w:t>
          </w:r>
        </w:p>
      </w:docPartBody>
    </w:docPart>
    <w:docPart>
      <w:docPartPr>
        <w:name w:val="C40587C5A6414D4CA9413FE34594F2A3"/>
        <w:category>
          <w:name w:val="General"/>
          <w:gallery w:val="placeholder"/>
        </w:category>
        <w:types>
          <w:type w:val="bbPlcHdr"/>
        </w:types>
        <w:behaviors>
          <w:behavior w:val="content"/>
        </w:behaviors>
        <w:guid w:val="{A9664D77-6365-0D42-B67B-71DBC14C6065}"/>
      </w:docPartPr>
      <w:docPartBody>
        <w:p w:rsidR="00E12395" w:rsidRDefault="00E12395">
          <w:pPr>
            <w:pStyle w:val="C40587C5A6414D4CA9413FE34594F2A3"/>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99744AAF9BF4314E8E59DA859EEA0F95"/>
        <w:category>
          <w:name w:val="General"/>
          <w:gallery w:val="placeholder"/>
        </w:category>
        <w:types>
          <w:type w:val="bbPlcHdr"/>
        </w:types>
        <w:behaviors>
          <w:behavior w:val="content"/>
        </w:behaviors>
        <w:guid w:val="{2EE51FAB-8106-9B41-A28E-FEF2C4C04513}"/>
      </w:docPartPr>
      <w:docPartBody>
        <w:p w:rsidR="00B45E33" w:rsidRDefault="00B45E33" w:rsidP="00B45E33">
          <w:pPr>
            <w:pStyle w:val="99744AAF9BF4314E8E59DA859EEA0F95"/>
          </w:pPr>
          <w:r>
            <w:t>Lorem ipsum dolor</w:t>
          </w:r>
        </w:p>
      </w:docPartBody>
    </w:docPart>
    <w:docPart>
      <w:docPartPr>
        <w:name w:val="A9495E5C1813A94BAB4C87AFC4A79E15"/>
        <w:category>
          <w:name w:val="General"/>
          <w:gallery w:val="placeholder"/>
        </w:category>
        <w:types>
          <w:type w:val="bbPlcHdr"/>
        </w:types>
        <w:behaviors>
          <w:behavior w:val="content"/>
        </w:behaviors>
        <w:guid w:val="{5984849C-C3A5-5D44-8C9B-E79F1B8C8665}"/>
      </w:docPartPr>
      <w:docPartBody>
        <w:p w:rsidR="00D117DA" w:rsidRDefault="00D117DA" w:rsidP="00D117DA">
          <w:pPr>
            <w:pStyle w:val="A9495E5C1813A94BAB4C87AFC4A79E15"/>
          </w:pPr>
          <w:r>
            <w:t>Lorem ipsum dolor</w:t>
          </w:r>
        </w:p>
      </w:docPartBody>
    </w:docPart>
    <w:docPart>
      <w:docPartPr>
        <w:name w:val="2B5FC5DE4427FD48A51B3EAFDBCFBEBF"/>
        <w:category>
          <w:name w:val="General"/>
          <w:gallery w:val="placeholder"/>
        </w:category>
        <w:types>
          <w:type w:val="bbPlcHdr"/>
        </w:types>
        <w:behaviors>
          <w:behavior w:val="content"/>
        </w:behaviors>
        <w:guid w:val="{01909922-98CE-5C41-880E-C0C40CAE8582}"/>
      </w:docPartPr>
      <w:docPartBody>
        <w:p w:rsidR="00FD6C77" w:rsidRDefault="00FD6C77" w:rsidP="00FD6C77">
          <w:pPr>
            <w:pStyle w:val="2B5FC5DE4427FD48A51B3EAFDBCFBEBF"/>
          </w:pPr>
          <w:r>
            <w:t>Lorem ipsum dolor</w:t>
          </w:r>
        </w:p>
      </w:docPartBody>
    </w:docPart>
    <w:docPart>
      <w:docPartPr>
        <w:name w:val="8D49EEEFE181CC4EBEC9015F57EB979B"/>
        <w:category>
          <w:name w:val="General"/>
          <w:gallery w:val="placeholder"/>
        </w:category>
        <w:types>
          <w:type w:val="bbPlcHdr"/>
        </w:types>
        <w:behaviors>
          <w:behavior w:val="content"/>
        </w:behaviors>
        <w:guid w:val="{F9052BC8-AC3C-504F-A80F-25E33FEB64BB}"/>
      </w:docPartPr>
      <w:docPartBody>
        <w:p w:rsidR="00FD6C77" w:rsidRDefault="00FD6C77">
          <w:pPr>
            <w:pStyle w:val="ListBullet"/>
          </w:pPr>
          <w:r>
            <w:t>Etiam cursus suscipit enim. Nulla facilisi. Integer eleifend diam eu diam. Donec dapibus enim sollicitudin nulla. Nam hendrerit. Nunc id nisi. Curabitur sed neque. Pellentesque placerat consequat pede.</w:t>
          </w:r>
        </w:p>
        <w:p w:rsidR="00FD6C77" w:rsidRDefault="00FD6C77">
          <w:pPr>
            <w:pStyle w:val="ListBullet"/>
          </w:pPr>
          <w:r>
            <w:t>Nullam dapibus elementum metus. Aenean libero sem, commodo euismod, imperdiet et, molestie vel, neque. Duis nec sapien eu pede consectetuer placerat.</w:t>
          </w:r>
        </w:p>
        <w:p w:rsidR="00FD6C77" w:rsidRDefault="00FD6C77" w:rsidP="00FD6C77">
          <w:pPr>
            <w:pStyle w:val="8D49EEEFE181CC4EBEC9015F57EB979B"/>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Baskerville Old Face">
    <w:panose1 w:val="02020602080505020303"/>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doNotVertAlignCellWithSp/>
    <w:doNotBreakConstrainedForcedTable/>
    <w:useAnsiKerningPairs/>
    <w:cachedColBalance/>
    <w:splitPgBreakAndParaMark/>
  </w:compat>
  <w:rsids>
    <w:rsidRoot w:val="00E12395"/>
    <w:rsid w:val="00326A0E"/>
    <w:rsid w:val="004C3EE6"/>
    <w:rsid w:val="00B45E33"/>
    <w:rsid w:val="00D117DA"/>
    <w:rsid w:val="00DA4149"/>
    <w:rsid w:val="00E12395"/>
    <w:rsid w:val="00FD6C77"/>
  </w:rsids>
  <m:mathPr>
    <m:mathFont m:val="Consola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E3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B45E33"/>
    <w:rPr>
      <w:rFonts w:eastAsiaTheme="minorHAnsi"/>
      <w:sz w:val="20"/>
      <w:szCs w:val="22"/>
    </w:rPr>
  </w:style>
  <w:style w:type="character" w:customStyle="1" w:styleId="BodyTextChar">
    <w:name w:val="Body Text Char"/>
    <w:basedOn w:val="DefaultParagraphFont"/>
    <w:link w:val="BodyText"/>
    <w:rsid w:val="00B45E33"/>
    <w:rPr>
      <w:rFonts w:eastAsiaTheme="minorHAnsi"/>
      <w:sz w:val="20"/>
      <w:szCs w:val="22"/>
    </w:rPr>
  </w:style>
  <w:style w:type="paragraph" w:customStyle="1" w:styleId="5EBCEDD9BAB998479012085098E38D2D">
    <w:name w:val="5EBCEDD9BAB998479012085098E38D2D"/>
    <w:rsid w:val="00B45E33"/>
  </w:style>
  <w:style w:type="paragraph" w:customStyle="1" w:styleId="2CD034FFC64121479E6DFBD8BA15A148">
    <w:name w:val="2CD034FFC64121479E6DFBD8BA15A148"/>
    <w:rsid w:val="00B45E33"/>
  </w:style>
  <w:style w:type="paragraph" w:styleId="ListBullet">
    <w:name w:val="List Bullet"/>
    <w:basedOn w:val="Normal"/>
    <w:rsid w:val="00FD6C77"/>
    <w:pPr>
      <w:numPr>
        <w:numId w:val="1"/>
      </w:numPr>
      <w:tabs>
        <w:tab w:val="clear" w:pos="360"/>
        <w:tab w:val="left" w:pos="270"/>
      </w:tabs>
      <w:spacing w:after="0" w:line="300" w:lineRule="auto"/>
      <w:ind w:left="288" w:hanging="288"/>
      <w:contextualSpacing/>
    </w:pPr>
    <w:rPr>
      <w:rFonts w:eastAsiaTheme="minorHAnsi"/>
      <w:sz w:val="20"/>
      <w:szCs w:val="22"/>
    </w:rPr>
  </w:style>
  <w:style w:type="paragraph" w:customStyle="1" w:styleId="03BDF3365741F5449799B86BC52F5E4B">
    <w:name w:val="03BDF3365741F5449799B86BC52F5E4B"/>
    <w:rsid w:val="00B45E33"/>
  </w:style>
  <w:style w:type="paragraph" w:customStyle="1" w:styleId="B118B4645836D44E99641911E6EEAAAE">
    <w:name w:val="B118B4645836D44E99641911E6EEAAAE"/>
    <w:rsid w:val="00B45E33"/>
  </w:style>
  <w:style w:type="paragraph" w:customStyle="1" w:styleId="CCBEB6BA6D16024CB074481C9BC36130">
    <w:name w:val="CCBEB6BA6D16024CB074481C9BC36130"/>
    <w:rsid w:val="00B45E33"/>
  </w:style>
  <w:style w:type="paragraph" w:customStyle="1" w:styleId="69CF6F9ECB51E74BB6E11A1085FC8FC7">
    <w:name w:val="69CF6F9ECB51E74BB6E11A1085FC8FC7"/>
    <w:rsid w:val="00B45E33"/>
  </w:style>
  <w:style w:type="paragraph" w:customStyle="1" w:styleId="F7F0546B3C732F4AB5574D515B8D14C6">
    <w:name w:val="F7F0546B3C732F4AB5574D515B8D14C6"/>
    <w:rsid w:val="00B45E33"/>
  </w:style>
  <w:style w:type="paragraph" w:customStyle="1" w:styleId="8B895441AF2D0148A52181B10751EFA3">
    <w:name w:val="8B895441AF2D0148A52181B10751EFA3"/>
    <w:rsid w:val="00B45E33"/>
  </w:style>
  <w:style w:type="paragraph" w:customStyle="1" w:styleId="22B9A14450BCC74FBA20E712054CAFB8">
    <w:name w:val="22B9A14450BCC74FBA20E712054CAFB8"/>
    <w:rsid w:val="00B45E33"/>
  </w:style>
  <w:style w:type="paragraph" w:customStyle="1" w:styleId="C40587C5A6414D4CA9413FE34594F2A3">
    <w:name w:val="C40587C5A6414D4CA9413FE34594F2A3"/>
    <w:rsid w:val="00B45E33"/>
  </w:style>
  <w:style w:type="paragraph" w:customStyle="1" w:styleId="63C84CDC87BBF14784507E7B6D0E6500">
    <w:name w:val="63C84CDC87BBF14784507E7B6D0E6500"/>
    <w:rsid w:val="00E12395"/>
  </w:style>
  <w:style w:type="paragraph" w:customStyle="1" w:styleId="03127373B24C81458CC5C1AF40564D91">
    <w:name w:val="03127373B24C81458CC5C1AF40564D91"/>
    <w:rsid w:val="00E12395"/>
  </w:style>
  <w:style w:type="paragraph" w:customStyle="1" w:styleId="75AC1478D8902249991ABD5F988ED951">
    <w:name w:val="75AC1478D8902249991ABD5F988ED951"/>
    <w:rsid w:val="00B45E33"/>
  </w:style>
  <w:style w:type="paragraph" w:customStyle="1" w:styleId="24127BCF1D8DED4285DBDA6F78D0953F">
    <w:name w:val="24127BCF1D8DED4285DBDA6F78D0953F"/>
    <w:rsid w:val="00B45E33"/>
  </w:style>
  <w:style w:type="paragraph" w:customStyle="1" w:styleId="01AFDDE3056F984293B404C7A992974A">
    <w:name w:val="01AFDDE3056F984293B404C7A992974A"/>
    <w:rsid w:val="00B45E33"/>
  </w:style>
  <w:style w:type="paragraph" w:customStyle="1" w:styleId="04CB8503E9EAEC4EA155B191B7337DBC">
    <w:name w:val="04CB8503E9EAEC4EA155B191B7337DBC"/>
    <w:rsid w:val="00B45E33"/>
  </w:style>
  <w:style w:type="paragraph" w:customStyle="1" w:styleId="8F938008C61C8D469FFC9658FBE7661B">
    <w:name w:val="8F938008C61C8D469FFC9658FBE7661B"/>
    <w:rsid w:val="00B45E33"/>
  </w:style>
  <w:style w:type="paragraph" w:customStyle="1" w:styleId="0C71C6C53776CB47AF81320E89D7B331">
    <w:name w:val="0C71C6C53776CB47AF81320E89D7B331"/>
    <w:rsid w:val="00B45E33"/>
  </w:style>
  <w:style w:type="paragraph" w:customStyle="1" w:styleId="52B665A6A8F6FC4B8475B66F00B43588">
    <w:name w:val="52B665A6A8F6FC4B8475B66F00B43588"/>
    <w:rsid w:val="00B45E33"/>
  </w:style>
  <w:style w:type="paragraph" w:customStyle="1" w:styleId="559842FD9CAFFF4E838863280010F151">
    <w:name w:val="559842FD9CAFFF4E838863280010F151"/>
    <w:rsid w:val="00B45E33"/>
  </w:style>
  <w:style w:type="paragraph" w:customStyle="1" w:styleId="99744AAF9BF4314E8E59DA859EEA0F95">
    <w:name w:val="99744AAF9BF4314E8E59DA859EEA0F95"/>
    <w:rsid w:val="00B45E33"/>
  </w:style>
  <w:style w:type="paragraph" w:customStyle="1" w:styleId="A748D82D3E78B74092FA22BAE06D601A">
    <w:name w:val="A748D82D3E78B74092FA22BAE06D601A"/>
    <w:rsid w:val="00B45E33"/>
  </w:style>
  <w:style w:type="paragraph" w:customStyle="1" w:styleId="A9495E5C1813A94BAB4C87AFC4A79E15">
    <w:name w:val="A9495E5C1813A94BAB4C87AFC4A79E15"/>
    <w:rsid w:val="00D117DA"/>
  </w:style>
  <w:style w:type="paragraph" w:customStyle="1" w:styleId="5CE86BCC0393A84AB8A2BD6118AAAD55">
    <w:name w:val="5CE86BCC0393A84AB8A2BD6118AAAD55"/>
    <w:rsid w:val="00FD6C77"/>
  </w:style>
  <w:style w:type="paragraph" w:customStyle="1" w:styleId="209C201F1371FF45A187977A244D20D3">
    <w:name w:val="209C201F1371FF45A187977A244D20D3"/>
    <w:rsid w:val="00FD6C77"/>
  </w:style>
  <w:style w:type="paragraph" w:customStyle="1" w:styleId="38183E3D89BAB549B9CE00199AD89301">
    <w:name w:val="38183E3D89BAB549B9CE00199AD89301"/>
    <w:rsid w:val="00FD6C77"/>
  </w:style>
  <w:style w:type="paragraph" w:customStyle="1" w:styleId="295D37EF0EDD5B49821FE9E8C782C9B0">
    <w:name w:val="295D37EF0EDD5B49821FE9E8C782C9B0"/>
    <w:rsid w:val="00FD6C77"/>
  </w:style>
  <w:style w:type="paragraph" w:customStyle="1" w:styleId="2B5FC5DE4427FD48A51B3EAFDBCFBEBF">
    <w:name w:val="2B5FC5DE4427FD48A51B3EAFDBCFBEBF"/>
    <w:rsid w:val="00FD6C77"/>
  </w:style>
  <w:style w:type="paragraph" w:customStyle="1" w:styleId="8D49EEEFE181CC4EBEC9015F57EB979B">
    <w:name w:val="8D49EEEFE181CC4EBEC9015F57EB979B"/>
    <w:rsid w:val="00FD6C77"/>
  </w:style>
  <w:style w:type="paragraph" w:customStyle="1" w:styleId="B76DE46BBCFD5448A8747CF1EE4D7B56">
    <w:name w:val="B76DE46BBCFD5448A8747CF1EE4D7B56"/>
    <w:rsid w:val="00FD6C77"/>
  </w:style>
  <w:style w:type="paragraph" w:customStyle="1" w:styleId="A224E825D8D32D49ADB4F482D177C557">
    <w:name w:val="A224E825D8D32D49ADB4F482D177C557"/>
    <w:rsid w:val="00FD6C77"/>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CBE33-5A92-EE46-9A66-7DE5085DD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Blocks Resume.dotx</Template>
  <TotalTime>43</TotalTime>
  <Pages>2</Pages>
  <Words>354</Words>
  <Characters>2021</Characters>
  <Application>Microsoft Word 12.0.0</Application>
  <DocSecurity>0</DocSecurity>
  <Lines>16</Lines>
  <Paragraphs>4</Paragraphs>
  <ScaleCrop>false</ScaleCrop>
  <Manager/>
  <Company/>
  <LinksUpToDate>false</LinksUpToDate>
  <CharactersWithSpaces>2481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Pepperman</dc:creator>
  <cp:keywords/>
  <cp:lastModifiedBy>Marc Pepperman</cp:lastModifiedBy>
  <cp:revision>4</cp:revision>
  <cp:lastPrinted>2013-01-07T19:23:00Z</cp:lastPrinted>
  <dcterms:created xsi:type="dcterms:W3CDTF">2013-01-07T19:23:00Z</dcterms:created>
  <dcterms:modified xsi:type="dcterms:W3CDTF">2013-01-07T20:12:00Z</dcterms:modified>
  <cp:category/>
</cp:coreProperties>
</file>